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E554" w14:textId="77777777" w:rsidR="007C4021" w:rsidRPr="00D16CB6" w:rsidRDefault="007C4021" w:rsidP="00901C5C">
      <w:pPr>
        <w:rPr>
          <w:rFonts w:ascii="Arial" w:hAnsi="Arial" w:cs="Arial"/>
          <w:b/>
          <w:i/>
          <w:sz w:val="22"/>
          <w:szCs w:val="22"/>
        </w:rPr>
      </w:pPr>
    </w:p>
    <w:p w14:paraId="20F7B297" w14:textId="77777777" w:rsidR="00937D43" w:rsidRPr="00D16CB6" w:rsidRDefault="00396215" w:rsidP="00DD1488">
      <w:pPr>
        <w:jc w:val="center"/>
        <w:rPr>
          <w:rFonts w:ascii="Arial" w:hAnsi="Arial" w:cs="Arial"/>
          <w:b/>
          <w:sz w:val="22"/>
          <w:szCs w:val="22"/>
        </w:rPr>
      </w:pPr>
      <w:r w:rsidRPr="00D16CB6">
        <w:rPr>
          <w:rFonts w:ascii="Arial" w:hAnsi="Arial" w:cs="Arial"/>
          <w:b/>
          <w:sz w:val="22"/>
          <w:szCs w:val="22"/>
        </w:rPr>
        <w:t>ACTA DE NOMBRAMIENTO DEL RESPONSABLE DEL SISTEMA DE GESTIÓN DE SEGURIDAD Y SALUD EN EL TRABAJO</w:t>
      </w:r>
    </w:p>
    <w:p w14:paraId="598B140F" w14:textId="77777777" w:rsidR="007C4021" w:rsidRPr="00D16CB6" w:rsidRDefault="007C4021" w:rsidP="00DD1488">
      <w:pPr>
        <w:jc w:val="center"/>
        <w:rPr>
          <w:rFonts w:ascii="Arial" w:hAnsi="Arial" w:cs="Arial"/>
          <w:sz w:val="22"/>
          <w:szCs w:val="22"/>
        </w:rPr>
      </w:pPr>
    </w:p>
    <w:p w14:paraId="478D6F0C" w14:textId="47CE9C5F" w:rsidR="00F017EC" w:rsidRPr="00D16CB6" w:rsidRDefault="00F017EC" w:rsidP="00144791">
      <w:pPr>
        <w:jc w:val="both"/>
        <w:rPr>
          <w:rFonts w:ascii="Arial" w:hAnsi="Arial" w:cs="Arial"/>
          <w:sz w:val="22"/>
          <w:szCs w:val="22"/>
        </w:rPr>
      </w:pPr>
    </w:p>
    <w:p w14:paraId="046F1DF4" w14:textId="77777777" w:rsidR="00053C64" w:rsidRPr="00D16CB6" w:rsidRDefault="00053C64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3AB2497" w14:textId="20EC2D89" w:rsidR="00053C64" w:rsidRPr="00D16CB6" w:rsidRDefault="00053C64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16CB6">
        <w:rPr>
          <w:rFonts w:ascii="Arial" w:hAnsi="Arial" w:cs="Arial"/>
          <w:sz w:val="22"/>
          <w:szCs w:val="22"/>
        </w:rPr>
        <w:t xml:space="preserve">La gerencia de </w:t>
      </w:r>
      <w:r w:rsidRPr="00D16CB6">
        <w:rPr>
          <w:rFonts w:ascii="Arial" w:hAnsi="Arial" w:cs="Arial"/>
          <w:b/>
          <w:bCs/>
          <w:sz w:val="22"/>
          <w:szCs w:val="22"/>
        </w:rPr>
        <w:t>NOMBRE DE LA EMPRESA</w:t>
      </w:r>
      <w:r w:rsidRPr="00D16CB6">
        <w:rPr>
          <w:rFonts w:ascii="Arial" w:hAnsi="Arial" w:cs="Arial"/>
          <w:sz w:val="22"/>
          <w:szCs w:val="22"/>
        </w:rPr>
        <w:t xml:space="preserve">, dando cumplimiento al Decreto 1072 de 2015 y Resolución 0312 de 2019, designa a </w:t>
      </w:r>
      <w:r w:rsidRPr="00D16CB6">
        <w:rPr>
          <w:rFonts w:ascii="Arial" w:hAnsi="Arial" w:cs="Arial"/>
          <w:b/>
          <w:bCs/>
          <w:sz w:val="22"/>
          <w:szCs w:val="22"/>
        </w:rPr>
        <w:t>NOMBRE DEL PROFESIONAL</w:t>
      </w:r>
      <w:r w:rsidRPr="00D16CB6">
        <w:rPr>
          <w:rFonts w:ascii="Arial" w:hAnsi="Arial" w:cs="Arial"/>
          <w:sz w:val="22"/>
          <w:szCs w:val="22"/>
        </w:rPr>
        <w:t xml:space="preserve">, identificado con Cedula de Ciudadanía N° </w:t>
      </w:r>
      <w:r w:rsidRPr="00D16CB6">
        <w:rPr>
          <w:rFonts w:ascii="Arial" w:hAnsi="Arial" w:cs="Arial"/>
          <w:b/>
          <w:bCs/>
          <w:sz w:val="22"/>
          <w:szCs w:val="22"/>
        </w:rPr>
        <w:t>XXXXXXXXX,</w:t>
      </w:r>
      <w:r w:rsidRPr="00D16CB6">
        <w:rPr>
          <w:rFonts w:ascii="Arial" w:hAnsi="Arial" w:cs="Arial"/>
          <w:sz w:val="22"/>
          <w:szCs w:val="22"/>
        </w:rPr>
        <w:t xml:space="preserve"> quien se desempeña en el cargo de </w:t>
      </w:r>
      <w:r w:rsidRPr="00D16CB6">
        <w:rPr>
          <w:rFonts w:ascii="Arial" w:hAnsi="Arial" w:cs="Arial"/>
          <w:b/>
          <w:bCs/>
          <w:sz w:val="22"/>
          <w:szCs w:val="22"/>
        </w:rPr>
        <w:t>XXXXXXXXXXX,</w:t>
      </w:r>
      <w:r w:rsidRPr="00D16CB6">
        <w:rPr>
          <w:rFonts w:ascii="Arial" w:hAnsi="Arial" w:cs="Arial"/>
          <w:sz w:val="22"/>
          <w:szCs w:val="22"/>
        </w:rPr>
        <w:t xml:space="preserve"> como responsable del Sistema de Gestión de Seguridad y Salud en el trabajo SG-SST, las funciones a desempeñar se describen a continuación: </w:t>
      </w:r>
    </w:p>
    <w:p w14:paraId="1F9BB3CB" w14:textId="77777777" w:rsidR="00D16CB6" w:rsidRPr="00D16CB6" w:rsidRDefault="00D16CB6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AEDF882" w14:textId="29C683BF" w:rsidR="00053C64" w:rsidRPr="00D16CB6" w:rsidRDefault="00053C64" w:rsidP="00D16CB6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16CB6">
        <w:rPr>
          <w:rFonts w:ascii="Arial" w:hAnsi="Arial" w:cs="Arial"/>
          <w:sz w:val="22"/>
          <w:szCs w:val="22"/>
        </w:rPr>
        <w:t>Planear, organizar, dirigir, desarrollar y aplicar el Sistema de Gestión de Seguridad y Salud en el trabajo SG-SST y como mínimo una vez al año, realizar su evaluación.</w:t>
      </w:r>
    </w:p>
    <w:p w14:paraId="45929BF4" w14:textId="53685F5D" w:rsidR="00053C64" w:rsidRPr="00D16CB6" w:rsidRDefault="00D16CB6" w:rsidP="00D16CB6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16CB6">
        <w:rPr>
          <w:rFonts w:ascii="Arial" w:hAnsi="Arial" w:cs="Arial"/>
          <w:sz w:val="22"/>
          <w:szCs w:val="22"/>
        </w:rPr>
        <w:t>I</w:t>
      </w:r>
      <w:r w:rsidR="00053C64" w:rsidRPr="00D16CB6">
        <w:rPr>
          <w:rFonts w:ascii="Arial" w:hAnsi="Arial" w:cs="Arial"/>
          <w:sz w:val="22"/>
          <w:szCs w:val="22"/>
        </w:rPr>
        <w:t>nformar a la alta dirección sobre el funcionamiento y los resultados del Sistema de Gestión de Seguridad y Salud en el trabajo SG-SST.</w:t>
      </w:r>
    </w:p>
    <w:p w14:paraId="7C0B8F68" w14:textId="2E80A5D4" w:rsidR="00053C64" w:rsidRPr="00D16CB6" w:rsidRDefault="00053C64" w:rsidP="00D16CB6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16CB6">
        <w:rPr>
          <w:rFonts w:ascii="Arial" w:hAnsi="Arial" w:cs="Arial"/>
          <w:sz w:val="22"/>
          <w:szCs w:val="22"/>
        </w:rPr>
        <w:t xml:space="preserve"> Promover la participación de todos los miembros de la empresa en la implementación del Sistema de Gestión de Seguridad y Salud en el trabajo SG-SST.</w:t>
      </w:r>
    </w:p>
    <w:p w14:paraId="078DB2AB" w14:textId="326EE7D7" w:rsidR="00053C64" w:rsidRPr="00D16CB6" w:rsidRDefault="00053C64" w:rsidP="00D16CB6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16CB6">
        <w:rPr>
          <w:rFonts w:ascii="Arial" w:hAnsi="Arial" w:cs="Arial"/>
          <w:sz w:val="22"/>
          <w:szCs w:val="22"/>
        </w:rPr>
        <w:t xml:space="preserve"> Asistir a las capacitaciones brindadas por la ARL, además hacer socialización de las mismas con cada uno de los empleados de la empresa.</w:t>
      </w:r>
    </w:p>
    <w:p w14:paraId="7EED60B1" w14:textId="77777777" w:rsidR="00053C64" w:rsidRPr="00D16CB6" w:rsidRDefault="00053C64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B357B6" w14:textId="6BD11F1B" w:rsidR="00053C64" w:rsidRPr="00D16CB6" w:rsidRDefault="00053C64" w:rsidP="003F621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16CB6">
        <w:rPr>
          <w:rFonts w:ascii="Arial" w:hAnsi="Arial" w:cs="Arial"/>
          <w:sz w:val="22"/>
          <w:szCs w:val="22"/>
        </w:rPr>
        <w:t xml:space="preserve"> Para constancia de lo anterior se firma a los </w:t>
      </w:r>
      <w:r w:rsidR="003F6217" w:rsidRPr="00D16CB6">
        <w:rPr>
          <w:rFonts w:ascii="Arial" w:hAnsi="Arial" w:cs="Arial"/>
          <w:sz w:val="22"/>
          <w:szCs w:val="22"/>
        </w:rPr>
        <w:t>XX</w:t>
      </w:r>
      <w:r w:rsidRPr="00D16CB6">
        <w:rPr>
          <w:rFonts w:ascii="Arial" w:hAnsi="Arial" w:cs="Arial"/>
          <w:sz w:val="22"/>
          <w:szCs w:val="22"/>
        </w:rPr>
        <w:t xml:space="preserve"> días del mes de </w:t>
      </w:r>
      <w:r w:rsidR="003F6217" w:rsidRPr="00D16CB6">
        <w:rPr>
          <w:rFonts w:ascii="Arial" w:hAnsi="Arial" w:cs="Arial"/>
          <w:sz w:val="22"/>
          <w:szCs w:val="22"/>
        </w:rPr>
        <w:t>XXXXXXXXX</w:t>
      </w:r>
      <w:r w:rsidRPr="00D16CB6">
        <w:rPr>
          <w:rFonts w:ascii="Arial" w:hAnsi="Arial" w:cs="Arial"/>
          <w:sz w:val="22"/>
          <w:szCs w:val="22"/>
        </w:rPr>
        <w:t xml:space="preserve"> de </w:t>
      </w:r>
      <w:r w:rsidR="003F6217" w:rsidRPr="00D16CB6">
        <w:rPr>
          <w:rFonts w:ascii="Arial" w:hAnsi="Arial" w:cs="Arial"/>
          <w:sz w:val="22"/>
          <w:szCs w:val="22"/>
        </w:rPr>
        <w:t>XXXX</w:t>
      </w:r>
      <w:r w:rsidRPr="00D16CB6">
        <w:rPr>
          <w:rFonts w:ascii="Arial" w:hAnsi="Arial" w:cs="Arial"/>
          <w:sz w:val="22"/>
          <w:szCs w:val="22"/>
        </w:rPr>
        <w:t xml:space="preserve">. </w:t>
      </w:r>
    </w:p>
    <w:p w14:paraId="3DC1B436" w14:textId="48546EF0" w:rsidR="00053C64" w:rsidRPr="00D16CB6" w:rsidRDefault="00053C64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A30C4DA" w14:textId="6BFCCCF7" w:rsidR="003F6217" w:rsidRPr="00D16CB6" w:rsidRDefault="003F6217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C4FFD8A" w14:textId="334D301D" w:rsidR="003F6217" w:rsidRPr="00D16CB6" w:rsidRDefault="003F6217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33B994F" w14:textId="77777777" w:rsidR="00D16CB6" w:rsidRPr="00D16CB6" w:rsidRDefault="00D16CB6" w:rsidP="007E52D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5114716" w14:textId="6B5903AB" w:rsidR="003F6217" w:rsidRPr="00D16CB6" w:rsidRDefault="003F6217" w:rsidP="003F6217">
      <w:pPr>
        <w:tabs>
          <w:tab w:val="left" w:pos="3018"/>
          <w:tab w:val="center" w:pos="4987"/>
        </w:tabs>
        <w:jc w:val="both"/>
        <w:rPr>
          <w:rFonts w:ascii="Arial" w:hAnsi="Arial" w:cs="Arial"/>
          <w:sz w:val="22"/>
          <w:szCs w:val="22"/>
        </w:rPr>
      </w:pPr>
      <w:r w:rsidRPr="00D16CB6">
        <w:rPr>
          <w:rFonts w:ascii="Arial" w:hAnsi="Arial" w:cs="Arial"/>
          <w:sz w:val="22"/>
          <w:szCs w:val="22"/>
        </w:rPr>
        <w:t xml:space="preserve">_______________________________        </w:t>
      </w:r>
      <w:r w:rsidR="002E5E78" w:rsidRPr="00D16CB6">
        <w:rPr>
          <w:rFonts w:ascii="Arial" w:hAnsi="Arial" w:cs="Arial"/>
          <w:sz w:val="22"/>
          <w:szCs w:val="22"/>
        </w:rPr>
        <w:t xml:space="preserve"> </w:t>
      </w:r>
      <w:r w:rsidRPr="00D16CB6">
        <w:rPr>
          <w:rFonts w:ascii="Arial" w:hAnsi="Arial" w:cs="Arial"/>
          <w:sz w:val="22"/>
          <w:szCs w:val="22"/>
        </w:rPr>
        <w:t xml:space="preserve">                 _______________________________</w:t>
      </w:r>
    </w:p>
    <w:p w14:paraId="5F2BDAE2" w14:textId="6C818611" w:rsidR="00BD554D" w:rsidRPr="00D16CB6" w:rsidRDefault="003F6217" w:rsidP="003F6217">
      <w:pPr>
        <w:tabs>
          <w:tab w:val="left" w:pos="3018"/>
          <w:tab w:val="center" w:pos="4987"/>
        </w:tabs>
        <w:jc w:val="both"/>
        <w:rPr>
          <w:rFonts w:ascii="Arial" w:hAnsi="Arial" w:cs="Arial"/>
          <w:b/>
          <w:sz w:val="22"/>
          <w:szCs w:val="22"/>
        </w:rPr>
      </w:pPr>
      <w:r w:rsidRPr="00D16CB6">
        <w:rPr>
          <w:rFonts w:ascii="Arial" w:hAnsi="Arial" w:cs="Arial"/>
          <w:b/>
          <w:sz w:val="22"/>
          <w:szCs w:val="22"/>
        </w:rPr>
        <w:t>REPRESENTANTE LEGAL</w:t>
      </w:r>
      <w:r w:rsidR="00D16CB6">
        <w:rPr>
          <w:rFonts w:ascii="Arial" w:hAnsi="Arial" w:cs="Arial"/>
          <w:b/>
          <w:sz w:val="22"/>
          <w:szCs w:val="22"/>
        </w:rPr>
        <w:t>.</w:t>
      </w:r>
      <w:r w:rsidRPr="00D16CB6">
        <w:rPr>
          <w:rFonts w:ascii="Arial" w:hAnsi="Arial" w:cs="Arial"/>
          <w:b/>
          <w:sz w:val="22"/>
          <w:szCs w:val="22"/>
        </w:rPr>
        <w:t xml:space="preserve">                           </w:t>
      </w:r>
      <w:r w:rsidR="00777CA7" w:rsidRPr="00D16CB6">
        <w:rPr>
          <w:rFonts w:ascii="Arial" w:hAnsi="Arial" w:cs="Arial"/>
          <w:b/>
          <w:sz w:val="22"/>
          <w:szCs w:val="22"/>
        </w:rPr>
        <w:tab/>
      </w:r>
      <w:r w:rsidRPr="00D16CB6">
        <w:rPr>
          <w:rFonts w:ascii="Arial" w:hAnsi="Arial" w:cs="Arial"/>
          <w:b/>
          <w:sz w:val="22"/>
          <w:szCs w:val="22"/>
        </w:rPr>
        <w:t xml:space="preserve">               </w:t>
      </w:r>
      <w:r w:rsidR="00D16CB6">
        <w:rPr>
          <w:rFonts w:ascii="Arial" w:hAnsi="Arial" w:cs="Arial"/>
          <w:b/>
          <w:sz w:val="22"/>
          <w:szCs w:val="22"/>
        </w:rPr>
        <w:t xml:space="preserve"> </w:t>
      </w:r>
      <w:r w:rsidR="00D16CB6" w:rsidRPr="00D16CB6">
        <w:rPr>
          <w:rFonts w:ascii="Arial" w:hAnsi="Arial" w:cs="Arial"/>
          <w:b/>
          <w:sz w:val="22"/>
          <w:szCs w:val="22"/>
        </w:rPr>
        <w:t xml:space="preserve">RESPONSABLE </w:t>
      </w:r>
      <w:r w:rsidR="00D16CB6">
        <w:rPr>
          <w:rFonts w:ascii="Arial" w:hAnsi="Arial" w:cs="Arial"/>
          <w:b/>
          <w:sz w:val="22"/>
          <w:szCs w:val="22"/>
        </w:rPr>
        <w:t>DEL</w:t>
      </w:r>
      <w:r w:rsidRPr="00D16CB6">
        <w:rPr>
          <w:rFonts w:ascii="Arial" w:hAnsi="Arial" w:cs="Arial"/>
          <w:b/>
          <w:sz w:val="22"/>
          <w:szCs w:val="22"/>
        </w:rPr>
        <w:t xml:space="preserve"> SG-SST </w:t>
      </w:r>
      <w:r w:rsidR="00D16CB6">
        <w:rPr>
          <w:rFonts w:ascii="Arial" w:hAnsi="Arial" w:cs="Arial"/>
          <w:b/>
          <w:sz w:val="22"/>
          <w:szCs w:val="22"/>
        </w:rPr>
        <w:t>.</w:t>
      </w:r>
    </w:p>
    <w:p w14:paraId="1BAFD98A" w14:textId="77777777" w:rsidR="00053C64" w:rsidRPr="00D16CB6" w:rsidRDefault="00053C64">
      <w:pPr>
        <w:jc w:val="center"/>
        <w:rPr>
          <w:rFonts w:ascii="Arial" w:hAnsi="Arial" w:cs="Arial"/>
          <w:sz w:val="22"/>
          <w:szCs w:val="22"/>
        </w:rPr>
      </w:pPr>
    </w:p>
    <w:sectPr w:rsidR="00053C64" w:rsidRPr="00D16CB6" w:rsidSect="00AC7CF1">
      <w:headerReference w:type="default" r:id="rId7"/>
      <w:footerReference w:type="default" r:id="rId8"/>
      <w:pgSz w:w="12242" w:h="15842" w:code="1"/>
      <w:pgMar w:top="1134" w:right="1134" w:bottom="1134" w:left="1134" w:header="68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4228" w14:textId="77777777" w:rsidR="001760C3" w:rsidRPr="008006F2" w:rsidRDefault="001760C3">
      <w:pPr>
        <w:rPr>
          <w:sz w:val="21"/>
          <w:szCs w:val="21"/>
        </w:rPr>
      </w:pPr>
      <w:r w:rsidRPr="008006F2">
        <w:rPr>
          <w:sz w:val="21"/>
          <w:szCs w:val="21"/>
        </w:rPr>
        <w:separator/>
      </w:r>
    </w:p>
  </w:endnote>
  <w:endnote w:type="continuationSeparator" w:id="0">
    <w:p w14:paraId="67AFD58A" w14:textId="77777777" w:rsidR="001760C3" w:rsidRPr="008006F2" w:rsidRDefault="001760C3">
      <w:pPr>
        <w:rPr>
          <w:sz w:val="21"/>
          <w:szCs w:val="21"/>
        </w:rPr>
      </w:pPr>
      <w:r w:rsidRPr="008006F2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25E7" w14:textId="2A09B44A" w:rsidR="00903F5F" w:rsidRPr="00903F5F" w:rsidRDefault="00903F5F" w:rsidP="00F400B5">
    <w:pPr>
      <w:tabs>
        <w:tab w:val="center" w:pos="4419"/>
        <w:tab w:val="right" w:pos="8838"/>
      </w:tabs>
      <w:rPr>
        <w:rFonts w:ascii="Calibri" w:eastAsia="Calibri" w:hAnsi="Calibri"/>
        <w:sz w:val="22"/>
        <w:szCs w:val="22"/>
        <w:lang w:val="es-CO" w:eastAsia="en-US"/>
      </w:rPr>
    </w:pPr>
    <w:r>
      <w:rPr>
        <w:rFonts w:eastAsia="SimSun"/>
        <w:lang w:val="es-CO" w:eastAsia="zh-CN"/>
      </w:rPr>
      <w:t xml:space="preserve">                 </w:t>
    </w:r>
  </w:p>
  <w:p w14:paraId="4970CE15" w14:textId="77777777" w:rsidR="00227F6F" w:rsidRPr="008006F2" w:rsidRDefault="00227F6F" w:rsidP="00941BBF">
    <w:pPr>
      <w:pStyle w:val="Piedepgina"/>
      <w:jc w:val="right"/>
      <w:rPr>
        <w:rFonts w:ascii="Verdana" w:hAnsi="Verdana"/>
        <w:sz w:val="14"/>
        <w:szCs w:val="14"/>
      </w:rPr>
    </w:pPr>
  </w:p>
  <w:p w14:paraId="079EDA31" w14:textId="77777777" w:rsidR="00227F6F" w:rsidRPr="008006F2" w:rsidRDefault="00227F6F">
    <w:pPr>
      <w:pStyle w:val="Piedepgina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A76DD" w14:textId="77777777" w:rsidR="001760C3" w:rsidRPr="008006F2" w:rsidRDefault="001760C3">
      <w:pPr>
        <w:rPr>
          <w:sz w:val="21"/>
          <w:szCs w:val="21"/>
        </w:rPr>
      </w:pPr>
      <w:r w:rsidRPr="008006F2">
        <w:rPr>
          <w:sz w:val="21"/>
          <w:szCs w:val="21"/>
        </w:rPr>
        <w:separator/>
      </w:r>
    </w:p>
  </w:footnote>
  <w:footnote w:type="continuationSeparator" w:id="0">
    <w:p w14:paraId="667245C6" w14:textId="77777777" w:rsidR="001760C3" w:rsidRPr="008006F2" w:rsidRDefault="001760C3">
      <w:pPr>
        <w:rPr>
          <w:sz w:val="21"/>
          <w:szCs w:val="21"/>
        </w:rPr>
      </w:pPr>
      <w:r w:rsidRPr="008006F2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193"/>
    </w:tblGrid>
    <w:tr w:rsidR="00B65FCE" w:rsidRPr="00B65FCE" w14:paraId="258DC8AA" w14:textId="77777777" w:rsidTr="00B65FCE">
      <w:trPr>
        <w:trHeight w:val="412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2F6EF10" w14:textId="77777777" w:rsidR="00B65FCE" w:rsidRPr="00B65FCE" w:rsidRDefault="00B65FCE" w:rsidP="00B65FCE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B65FCE">
            <w:rPr>
              <w:rFonts w:ascii="Century Gothic" w:eastAsia="Century Gothic" w:hAnsi="Century Gothic"/>
              <w:b/>
              <w:bCs/>
              <w:noProof/>
              <w:sz w:val="22"/>
              <w:szCs w:val="22"/>
              <w:lang w:val="es-CO" w:eastAsia="en-US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63E0949" w14:textId="77777777" w:rsidR="00B65FCE" w:rsidRPr="00B65FCE" w:rsidRDefault="00B65FCE" w:rsidP="00B65FCE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B65FCE">
            <w:rPr>
              <w:rFonts w:ascii="Arial" w:hAnsi="Arial" w:cs="Arial"/>
              <w:b/>
              <w:bCs/>
              <w:color w:val="000000"/>
              <w:lang w:val="en-US"/>
            </w:rPr>
            <w:t xml:space="preserve">NOMBRE DE LA EMPRESA </w:t>
          </w: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4F71281" w14:textId="2AFACA34" w:rsidR="00B65FCE" w:rsidRPr="00B65FCE" w:rsidRDefault="00B65FCE" w:rsidP="00B65FCE">
          <w:pPr>
            <w:spacing w:line="256" w:lineRule="auto"/>
            <w:rPr>
              <w:rFonts w:ascii="Arial" w:hAnsi="Arial" w:cs="Arial"/>
              <w:color w:val="000000"/>
              <w:sz w:val="20"/>
              <w:szCs w:val="20"/>
              <w:lang w:val="es-CO"/>
            </w:rPr>
          </w:pP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t>CODIGO: FT-SST-002</w:t>
          </w:r>
        </w:p>
      </w:tc>
    </w:tr>
    <w:tr w:rsidR="00B65FCE" w:rsidRPr="00B65FCE" w14:paraId="22ABB740" w14:textId="77777777" w:rsidTr="00B65FCE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57E784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5990EB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519324E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color w:val="000000"/>
              <w:sz w:val="20"/>
              <w:szCs w:val="20"/>
              <w:lang w:val="es-CO"/>
            </w:rPr>
          </w:pP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t>FECHA:</w:t>
          </w:r>
        </w:p>
      </w:tc>
    </w:tr>
    <w:tr w:rsidR="00B65FCE" w:rsidRPr="00B65FCE" w14:paraId="67E30090" w14:textId="77777777" w:rsidTr="00B65FCE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A1CEB8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A8432B9" w14:textId="77777777" w:rsidR="00B65FCE" w:rsidRPr="00B65FCE" w:rsidRDefault="00B65FCE" w:rsidP="00B65FCE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B65FCE">
            <w:rPr>
              <w:rFonts w:ascii="Arial" w:hAnsi="Arial" w:cs="Arial"/>
              <w:b/>
              <w:bCs/>
              <w:color w:val="000000"/>
              <w:lang w:val="es-CO"/>
            </w:rPr>
            <w:t>NOMBRE DEL DOCUMENTO SG-SST</w:t>
          </w: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9AC0CB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color w:val="000000"/>
              <w:sz w:val="20"/>
              <w:szCs w:val="20"/>
              <w:lang w:val="es-CO"/>
            </w:rPr>
          </w:pP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t>VERSION: 01</w:t>
          </w:r>
        </w:p>
      </w:tc>
    </w:tr>
    <w:tr w:rsidR="00B65FCE" w:rsidRPr="00B65FCE" w14:paraId="1992DA70" w14:textId="77777777" w:rsidTr="00B65FCE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A9985D5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AFF6F9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1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FA289F1" w14:textId="77777777" w:rsidR="00B65FCE" w:rsidRPr="00B65FCE" w:rsidRDefault="00B65FCE" w:rsidP="00B65FCE">
          <w:pPr>
            <w:spacing w:line="256" w:lineRule="auto"/>
            <w:rPr>
              <w:rFonts w:ascii="Arial" w:hAnsi="Arial" w:cs="Arial"/>
              <w:color w:val="000000"/>
              <w:sz w:val="20"/>
              <w:szCs w:val="20"/>
              <w:lang w:val="es-CO"/>
            </w:rPr>
          </w:pP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t xml:space="preserve">PAGINA: </w:t>
          </w: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fldChar w:fldCharType="begin"/>
          </w: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instrText xml:space="preserve"> PAGE  \* Arabic  \* MERGEFORMAT </w:instrText>
          </w: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fldChar w:fldCharType="separate"/>
          </w:r>
          <w:r w:rsidRPr="00B65FCE">
            <w:rPr>
              <w:rFonts w:ascii="Arial" w:hAnsi="Arial" w:cs="Arial"/>
              <w:noProof/>
              <w:color w:val="000000"/>
              <w:sz w:val="20"/>
              <w:szCs w:val="20"/>
              <w:lang w:val="es-CO"/>
            </w:rPr>
            <w:t>1</w:t>
          </w:r>
          <w:r w:rsidRPr="00B65FCE">
            <w:rPr>
              <w:rFonts w:ascii="Arial" w:hAnsi="Arial" w:cs="Arial"/>
              <w:color w:val="000000"/>
              <w:sz w:val="20"/>
              <w:szCs w:val="20"/>
              <w:lang w:val="es-CO"/>
            </w:rPr>
            <w:fldChar w:fldCharType="end"/>
          </w:r>
        </w:p>
      </w:tc>
    </w:tr>
  </w:tbl>
  <w:p w14:paraId="68329A6C" w14:textId="77777777" w:rsidR="00227F6F" w:rsidRPr="007F39B9" w:rsidRDefault="00227F6F" w:rsidP="007F39B9">
    <w:pPr>
      <w:pStyle w:val="Encabezad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7B2F"/>
    <w:multiLevelType w:val="hybridMultilevel"/>
    <w:tmpl w:val="50F410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DE4"/>
    <w:multiLevelType w:val="hybridMultilevel"/>
    <w:tmpl w:val="B1406206"/>
    <w:lvl w:ilvl="0" w:tplc="C076E4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Batang" w:hAnsi="Bookman Old Style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408B"/>
    <w:multiLevelType w:val="hybridMultilevel"/>
    <w:tmpl w:val="80AE2230"/>
    <w:lvl w:ilvl="0" w:tplc="0EB49472">
      <w:start w:val="18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EF26E8D"/>
    <w:multiLevelType w:val="hybridMultilevel"/>
    <w:tmpl w:val="E1BED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D2084"/>
    <w:multiLevelType w:val="hybridMultilevel"/>
    <w:tmpl w:val="2982EB3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A90534"/>
    <w:multiLevelType w:val="hybridMultilevel"/>
    <w:tmpl w:val="A476E9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74E96"/>
    <w:multiLevelType w:val="hybridMultilevel"/>
    <w:tmpl w:val="20A0E8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240A2"/>
    <w:multiLevelType w:val="hybridMultilevel"/>
    <w:tmpl w:val="32400A1A"/>
    <w:lvl w:ilvl="0" w:tplc="0A7231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723E"/>
    <w:multiLevelType w:val="hybridMultilevel"/>
    <w:tmpl w:val="E7788F2E"/>
    <w:lvl w:ilvl="0" w:tplc="271CBD6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73C83"/>
    <w:multiLevelType w:val="hybridMultilevel"/>
    <w:tmpl w:val="10E81AB2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13742FD"/>
    <w:multiLevelType w:val="hybridMultilevel"/>
    <w:tmpl w:val="CF209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048B"/>
    <w:multiLevelType w:val="hybridMultilevel"/>
    <w:tmpl w:val="749E32B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A42E73"/>
    <w:multiLevelType w:val="hybridMultilevel"/>
    <w:tmpl w:val="08AAD1A2"/>
    <w:lvl w:ilvl="0" w:tplc="0CF090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Batang" w:hAnsi="Bookman Old Style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818DF"/>
    <w:multiLevelType w:val="hybridMultilevel"/>
    <w:tmpl w:val="D28833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36198"/>
    <w:multiLevelType w:val="hybridMultilevel"/>
    <w:tmpl w:val="9C829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E7F86"/>
    <w:multiLevelType w:val="hybridMultilevel"/>
    <w:tmpl w:val="D610CE34"/>
    <w:lvl w:ilvl="0" w:tplc="D58CDF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A84304"/>
    <w:multiLevelType w:val="hybridMultilevel"/>
    <w:tmpl w:val="D4E26614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8DC6350"/>
    <w:multiLevelType w:val="hybridMultilevel"/>
    <w:tmpl w:val="66F426F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6"/>
  </w:num>
  <w:num w:numId="11">
    <w:abstractNumId w:val="11"/>
  </w:num>
  <w:num w:numId="12">
    <w:abstractNumId w:val="5"/>
  </w:num>
  <w:num w:numId="13">
    <w:abstractNumId w:val="4"/>
  </w:num>
  <w:num w:numId="14">
    <w:abstractNumId w:val="3"/>
  </w:num>
  <w:num w:numId="15">
    <w:abstractNumId w:val="13"/>
  </w:num>
  <w:num w:numId="16">
    <w:abstractNumId w:val="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BDD"/>
    <w:rsid w:val="00000403"/>
    <w:rsid w:val="00004CA3"/>
    <w:rsid w:val="000078DA"/>
    <w:rsid w:val="0001611E"/>
    <w:rsid w:val="00020F5D"/>
    <w:rsid w:val="00020FC2"/>
    <w:rsid w:val="000240AC"/>
    <w:rsid w:val="000413A5"/>
    <w:rsid w:val="000431A5"/>
    <w:rsid w:val="00053C64"/>
    <w:rsid w:val="0006062D"/>
    <w:rsid w:val="0006477C"/>
    <w:rsid w:val="00066820"/>
    <w:rsid w:val="00070E7C"/>
    <w:rsid w:val="00082BD6"/>
    <w:rsid w:val="000855C7"/>
    <w:rsid w:val="0009015E"/>
    <w:rsid w:val="000919E2"/>
    <w:rsid w:val="00092E33"/>
    <w:rsid w:val="00095117"/>
    <w:rsid w:val="00095F31"/>
    <w:rsid w:val="00096361"/>
    <w:rsid w:val="00096BCA"/>
    <w:rsid w:val="000A2438"/>
    <w:rsid w:val="000A7320"/>
    <w:rsid w:val="000A74C8"/>
    <w:rsid w:val="000B468E"/>
    <w:rsid w:val="000B6AFF"/>
    <w:rsid w:val="000C09C4"/>
    <w:rsid w:val="000C2D8C"/>
    <w:rsid w:val="000D0BFC"/>
    <w:rsid w:val="000E546D"/>
    <w:rsid w:val="000F494E"/>
    <w:rsid w:val="00104508"/>
    <w:rsid w:val="001049B5"/>
    <w:rsid w:val="00104D46"/>
    <w:rsid w:val="001177F3"/>
    <w:rsid w:val="0012286E"/>
    <w:rsid w:val="00124C82"/>
    <w:rsid w:val="00132F84"/>
    <w:rsid w:val="00137DF1"/>
    <w:rsid w:val="00141EB5"/>
    <w:rsid w:val="00142944"/>
    <w:rsid w:val="00144791"/>
    <w:rsid w:val="00144B5A"/>
    <w:rsid w:val="00151611"/>
    <w:rsid w:val="0015770C"/>
    <w:rsid w:val="001628DE"/>
    <w:rsid w:val="00163484"/>
    <w:rsid w:val="0017280F"/>
    <w:rsid w:val="001745E1"/>
    <w:rsid w:val="001760C3"/>
    <w:rsid w:val="00180668"/>
    <w:rsid w:val="00180A15"/>
    <w:rsid w:val="00181AEC"/>
    <w:rsid w:val="001841E6"/>
    <w:rsid w:val="001853FD"/>
    <w:rsid w:val="00185401"/>
    <w:rsid w:val="001969CC"/>
    <w:rsid w:val="001A1BEC"/>
    <w:rsid w:val="001A44B9"/>
    <w:rsid w:val="001A4BF8"/>
    <w:rsid w:val="001A6DA9"/>
    <w:rsid w:val="001B772B"/>
    <w:rsid w:val="001B799C"/>
    <w:rsid w:val="001C01F7"/>
    <w:rsid w:val="001C5055"/>
    <w:rsid w:val="001C7031"/>
    <w:rsid w:val="001D5BEF"/>
    <w:rsid w:val="001E29CB"/>
    <w:rsid w:val="001F10E7"/>
    <w:rsid w:val="001F503E"/>
    <w:rsid w:val="001F662C"/>
    <w:rsid w:val="0021011C"/>
    <w:rsid w:val="0021505D"/>
    <w:rsid w:val="00217FF5"/>
    <w:rsid w:val="00220415"/>
    <w:rsid w:val="00222E00"/>
    <w:rsid w:val="00225832"/>
    <w:rsid w:val="00227F6F"/>
    <w:rsid w:val="00232854"/>
    <w:rsid w:val="00233CA4"/>
    <w:rsid w:val="00241B00"/>
    <w:rsid w:val="00245008"/>
    <w:rsid w:val="0024524E"/>
    <w:rsid w:val="0025332A"/>
    <w:rsid w:val="002546FC"/>
    <w:rsid w:val="00256212"/>
    <w:rsid w:val="00262D34"/>
    <w:rsid w:val="00263172"/>
    <w:rsid w:val="002633E0"/>
    <w:rsid w:val="0026571B"/>
    <w:rsid w:val="00265C21"/>
    <w:rsid w:val="00267108"/>
    <w:rsid w:val="002732F4"/>
    <w:rsid w:val="00274F8A"/>
    <w:rsid w:val="00280831"/>
    <w:rsid w:val="00280E6B"/>
    <w:rsid w:val="00285259"/>
    <w:rsid w:val="002941A2"/>
    <w:rsid w:val="00294B83"/>
    <w:rsid w:val="002A2C24"/>
    <w:rsid w:val="002B16D8"/>
    <w:rsid w:val="002D1F95"/>
    <w:rsid w:val="002D6061"/>
    <w:rsid w:val="002D60B1"/>
    <w:rsid w:val="002D6E69"/>
    <w:rsid w:val="002E07EC"/>
    <w:rsid w:val="002E5E78"/>
    <w:rsid w:val="002F0536"/>
    <w:rsid w:val="002F1112"/>
    <w:rsid w:val="002F412F"/>
    <w:rsid w:val="002F461A"/>
    <w:rsid w:val="00301DA6"/>
    <w:rsid w:val="00303F95"/>
    <w:rsid w:val="00306AAA"/>
    <w:rsid w:val="00306F56"/>
    <w:rsid w:val="00311A22"/>
    <w:rsid w:val="00313342"/>
    <w:rsid w:val="00315B40"/>
    <w:rsid w:val="003175F6"/>
    <w:rsid w:val="00327A17"/>
    <w:rsid w:val="00331460"/>
    <w:rsid w:val="003314BF"/>
    <w:rsid w:val="003416F8"/>
    <w:rsid w:val="00344CAB"/>
    <w:rsid w:val="00344F17"/>
    <w:rsid w:val="00347D6D"/>
    <w:rsid w:val="00352EAF"/>
    <w:rsid w:val="00354D42"/>
    <w:rsid w:val="00354E31"/>
    <w:rsid w:val="00360C49"/>
    <w:rsid w:val="003647C4"/>
    <w:rsid w:val="003651AE"/>
    <w:rsid w:val="0037091B"/>
    <w:rsid w:val="00396215"/>
    <w:rsid w:val="003A2746"/>
    <w:rsid w:val="003A29B4"/>
    <w:rsid w:val="003A37D5"/>
    <w:rsid w:val="003A5688"/>
    <w:rsid w:val="003A61DB"/>
    <w:rsid w:val="003C2B7C"/>
    <w:rsid w:val="003D60E7"/>
    <w:rsid w:val="003D7903"/>
    <w:rsid w:val="003F2E1E"/>
    <w:rsid w:val="003F5A8B"/>
    <w:rsid w:val="003F6217"/>
    <w:rsid w:val="00403B1E"/>
    <w:rsid w:val="004129B2"/>
    <w:rsid w:val="004173E5"/>
    <w:rsid w:val="00435325"/>
    <w:rsid w:val="004374E9"/>
    <w:rsid w:val="004463BA"/>
    <w:rsid w:val="00453EA1"/>
    <w:rsid w:val="00454E7B"/>
    <w:rsid w:val="00456FE7"/>
    <w:rsid w:val="004601B3"/>
    <w:rsid w:val="0046349C"/>
    <w:rsid w:val="00464922"/>
    <w:rsid w:val="00467A5C"/>
    <w:rsid w:val="004850BB"/>
    <w:rsid w:val="00487311"/>
    <w:rsid w:val="004924E1"/>
    <w:rsid w:val="00493314"/>
    <w:rsid w:val="004B6997"/>
    <w:rsid w:val="004C1B66"/>
    <w:rsid w:val="004C742C"/>
    <w:rsid w:val="004D3404"/>
    <w:rsid w:val="004E116D"/>
    <w:rsid w:val="004E2C29"/>
    <w:rsid w:val="004F0BEF"/>
    <w:rsid w:val="004F21C6"/>
    <w:rsid w:val="004F32CB"/>
    <w:rsid w:val="004F4871"/>
    <w:rsid w:val="004F56AC"/>
    <w:rsid w:val="004F632D"/>
    <w:rsid w:val="004F7B9C"/>
    <w:rsid w:val="00502E42"/>
    <w:rsid w:val="00511984"/>
    <w:rsid w:val="005167CF"/>
    <w:rsid w:val="00520C7C"/>
    <w:rsid w:val="00521C36"/>
    <w:rsid w:val="00533182"/>
    <w:rsid w:val="005415A1"/>
    <w:rsid w:val="00543711"/>
    <w:rsid w:val="0054754C"/>
    <w:rsid w:val="00547C50"/>
    <w:rsid w:val="00547C84"/>
    <w:rsid w:val="00574312"/>
    <w:rsid w:val="00581865"/>
    <w:rsid w:val="00583470"/>
    <w:rsid w:val="00587ACE"/>
    <w:rsid w:val="005953AB"/>
    <w:rsid w:val="005954AA"/>
    <w:rsid w:val="005A3384"/>
    <w:rsid w:val="005A409E"/>
    <w:rsid w:val="005A45BA"/>
    <w:rsid w:val="005A4B76"/>
    <w:rsid w:val="005B0E5B"/>
    <w:rsid w:val="005B335A"/>
    <w:rsid w:val="005C4EA4"/>
    <w:rsid w:val="005C69D4"/>
    <w:rsid w:val="005C6A96"/>
    <w:rsid w:val="005D0E77"/>
    <w:rsid w:val="005D6B7E"/>
    <w:rsid w:val="005D781B"/>
    <w:rsid w:val="005F1767"/>
    <w:rsid w:val="005F4AFD"/>
    <w:rsid w:val="005F5106"/>
    <w:rsid w:val="00603D6B"/>
    <w:rsid w:val="00605A59"/>
    <w:rsid w:val="00606BD9"/>
    <w:rsid w:val="00607FE7"/>
    <w:rsid w:val="00611656"/>
    <w:rsid w:val="00614682"/>
    <w:rsid w:val="00616543"/>
    <w:rsid w:val="0062065E"/>
    <w:rsid w:val="00621E35"/>
    <w:rsid w:val="006406FE"/>
    <w:rsid w:val="00643AE9"/>
    <w:rsid w:val="00656A41"/>
    <w:rsid w:val="006640B4"/>
    <w:rsid w:val="0066421D"/>
    <w:rsid w:val="00692507"/>
    <w:rsid w:val="00695539"/>
    <w:rsid w:val="006A2915"/>
    <w:rsid w:val="006B2280"/>
    <w:rsid w:val="006B587B"/>
    <w:rsid w:val="006B63F5"/>
    <w:rsid w:val="006B6D0C"/>
    <w:rsid w:val="006B7F84"/>
    <w:rsid w:val="006C2A74"/>
    <w:rsid w:val="006C32BF"/>
    <w:rsid w:val="006C3B3A"/>
    <w:rsid w:val="006C5642"/>
    <w:rsid w:val="006C5FF0"/>
    <w:rsid w:val="006D471A"/>
    <w:rsid w:val="006D5D37"/>
    <w:rsid w:val="006D610D"/>
    <w:rsid w:val="006E00D2"/>
    <w:rsid w:val="006E1983"/>
    <w:rsid w:val="006F3058"/>
    <w:rsid w:val="007075E2"/>
    <w:rsid w:val="007103A0"/>
    <w:rsid w:val="00717966"/>
    <w:rsid w:val="0072350F"/>
    <w:rsid w:val="007260F0"/>
    <w:rsid w:val="00740C53"/>
    <w:rsid w:val="00742528"/>
    <w:rsid w:val="0075635F"/>
    <w:rsid w:val="0075683E"/>
    <w:rsid w:val="00761BDD"/>
    <w:rsid w:val="00762C87"/>
    <w:rsid w:val="007635E2"/>
    <w:rsid w:val="00771C37"/>
    <w:rsid w:val="00777CA7"/>
    <w:rsid w:val="00785348"/>
    <w:rsid w:val="007903D0"/>
    <w:rsid w:val="007931C2"/>
    <w:rsid w:val="00795B8A"/>
    <w:rsid w:val="00796C41"/>
    <w:rsid w:val="00796CEF"/>
    <w:rsid w:val="00797656"/>
    <w:rsid w:val="007A1461"/>
    <w:rsid w:val="007A5365"/>
    <w:rsid w:val="007B7505"/>
    <w:rsid w:val="007B75D9"/>
    <w:rsid w:val="007C118A"/>
    <w:rsid w:val="007C26F5"/>
    <w:rsid w:val="007C4021"/>
    <w:rsid w:val="007D01CF"/>
    <w:rsid w:val="007D62D4"/>
    <w:rsid w:val="007E52D0"/>
    <w:rsid w:val="007F0157"/>
    <w:rsid w:val="007F39B9"/>
    <w:rsid w:val="007F3AD4"/>
    <w:rsid w:val="007F3FA7"/>
    <w:rsid w:val="008006F2"/>
    <w:rsid w:val="008049AC"/>
    <w:rsid w:val="00805411"/>
    <w:rsid w:val="0081035F"/>
    <w:rsid w:val="00814F8B"/>
    <w:rsid w:val="008168E1"/>
    <w:rsid w:val="00817D15"/>
    <w:rsid w:val="00823535"/>
    <w:rsid w:val="00826109"/>
    <w:rsid w:val="0084154F"/>
    <w:rsid w:val="00842FE4"/>
    <w:rsid w:val="0085000F"/>
    <w:rsid w:val="00850B71"/>
    <w:rsid w:val="008510B9"/>
    <w:rsid w:val="00852F71"/>
    <w:rsid w:val="0086179D"/>
    <w:rsid w:val="00871EC1"/>
    <w:rsid w:val="008728EA"/>
    <w:rsid w:val="008757A6"/>
    <w:rsid w:val="008834DB"/>
    <w:rsid w:val="008871C8"/>
    <w:rsid w:val="0089028F"/>
    <w:rsid w:val="00890BC6"/>
    <w:rsid w:val="00895A40"/>
    <w:rsid w:val="008A1C83"/>
    <w:rsid w:val="008A2D1F"/>
    <w:rsid w:val="008A4ADD"/>
    <w:rsid w:val="008B39E0"/>
    <w:rsid w:val="008B39E2"/>
    <w:rsid w:val="008B4454"/>
    <w:rsid w:val="008B51D4"/>
    <w:rsid w:val="008B5715"/>
    <w:rsid w:val="008B6C1B"/>
    <w:rsid w:val="008B7233"/>
    <w:rsid w:val="008C5B7F"/>
    <w:rsid w:val="008C6C1B"/>
    <w:rsid w:val="008D3875"/>
    <w:rsid w:val="008D5B8F"/>
    <w:rsid w:val="008E5B41"/>
    <w:rsid w:val="008F176A"/>
    <w:rsid w:val="00901C5C"/>
    <w:rsid w:val="00901E14"/>
    <w:rsid w:val="009021FC"/>
    <w:rsid w:val="00903F5F"/>
    <w:rsid w:val="00904C80"/>
    <w:rsid w:val="00907C13"/>
    <w:rsid w:val="0091018F"/>
    <w:rsid w:val="009175BA"/>
    <w:rsid w:val="00920B0E"/>
    <w:rsid w:val="00936791"/>
    <w:rsid w:val="00937A27"/>
    <w:rsid w:val="00937D43"/>
    <w:rsid w:val="00941BBF"/>
    <w:rsid w:val="00961C88"/>
    <w:rsid w:val="009669C0"/>
    <w:rsid w:val="00970C64"/>
    <w:rsid w:val="009721A1"/>
    <w:rsid w:val="009A0788"/>
    <w:rsid w:val="009A0F13"/>
    <w:rsid w:val="009A2C18"/>
    <w:rsid w:val="009A33CA"/>
    <w:rsid w:val="009B09D4"/>
    <w:rsid w:val="009B36DD"/>
    <w:rsid w:val="009B6B1C"/>
    <w:rsid w:val="009D14DD"/>
    <w:rsid w:val="009D3AE1"/>
    <w:rsid w:val="009D6F9B"/>
    <w:rsid w:val="009D733F"/>
    <w:rsid w:val="009E5D43"/>
    <w:rsid w:val="009F555E"/>
    <w:rsid w:val="00A14EA3"/>
    <w:rsid w:val="00A1643E"/>
    <w:rsid w:val="00A23900"/>
    <w:rsid w:val="00A3004D"/>
    <w:rsid w:val="00A360F2"/>
    <w:rsid w:val="00A528C3"/>
    <w:rsid w:val="00A539FC"/>
    <w:rsid w:val="00A62121"/>
    <w:rsid w:val="00A63748"/>
    <w:rsid w:val="00A6400B"/>
    <w:rsid w:val="00A77DFD"/>
    <w:rsid w:val="00A81288"/>
    <w:rsid w:val="00A838E0"/>
    <w:rsid w:val="00A87446"/>
    <w:rsid w:val="00A93635"/>
    <w:rsid w:val="00A94250"/>
    <w:rsid w:val="00AA223C"/>
    <w:rsid w:val="00AB21E0"/>
    <w:rsid w:val="00AB6212"/>
    <w:rsid w:val="00AB7D3D"/>
    <w:rsid w:val="00AC05D3"/>
    <w:rsid w:val="00AC15E3"/>
    <w:rsid w:val="00AC596B"/>
    <w:rsid w:val="00AC7CF1"/>
    <w:rsid w:val="00AD0501"/>
    <w:rsid w:val="00AD445D"/>
    <w:rsid w:val="00AE18FE"/>
    <w:rsid w:val="00AF34AF"/>
    <w:rsid w:val="00B0212A"/>
    <w:rsid w:val="00B061F5"/>
    <w:rsid w:val="00B07E0E"/>
    <w:rsid w:val="00B122DF"/>
    <w:rsid w:val="00B152DA"/>
    <w:rsid w:val="00B161A5"/>
    <w:rsid w:val="00B23C09"/>
    <w:rsid w:val="00B2732C"/>
    <w:rsid w:val="00B27B04"/>
    <w:rsid w:val="00B415E3"/>
    <w:rsid w:val="00B4440B"/>
    <w:rsid w:val="00B519F8"/>
    <w:rsid w:val="00B541AF"/>
    <w:rsid w:val="00B61774"/>
    <w:rsid w:val="00B65FCE"/>
    <w:rsid w:val="00B71D77"/>
    <w:rsid w:val="00B72C7B"/>
    <w:rsid w:val="00B7337B"/>
    <w:rsid w:val="00B74245"/>
    <w:rsid w:val="00B7437B"/>
    <w:rsid w:val="00B76B8B"/>
    <w:rsid w:val="00B8002A"/>
    <w:rsid w:val="00B94D0E"/>
    <w:rsid w:val="00BA030C"/>
    <w:rsid w:val="00BA4F1F"/>
    <w:rsid w:val="00BB0953"/>
    <w:rsid w:val="00BB350D"/>
    <w:rsid w:val="00BC1C2A"/>
    <w:rsid w:val="00BC21C1"/>
    <w:rsid w:val="00BC28D1"/>
    <w:rsid w:val="00BC5D17"/>
    <w:rsid w:val="00BC6942"/>
    <w:rsid w:val="00BC6CD7"/>
    <w:rsid w:val="00BD264E"/>
    <w:rsid w:val="00BD2E95"/>
    <w:rsid w:val="00BD4BEF"/>
    <w:rsid w:val="00BD554D"/>
    <w:rsid w:val="00BE5FD0"/>
    <w:rsid w:val="00C0787C"/>
    <w:rsid w:val="00C07B08"/>
    <w:rsid w:val="00C1384D"/>
    <w:rsid w:val="00C24A7A"/>
    <w:rsid w:val="00C26A8C"/>
    <w:rsid w:val="00C27E62"/>
    <w:rsid w:val="00C35ED5"/>
    <w:rsid w:val="00C36C88"/>
    <w:rsid w:val="00C3722A"/>
    <w:rsid w:val="00C5368D"/>
    <w:rsid w:val="00C56BB7"/>
    <w:rsid w:val="00C575EC"/>
    <w:rsid w:val="00C577EB"/>
    <w:rsid w:val="00C6446F"/>
    <w:rsid w:val="00C71FB5"/>
    <w:rsid w:val="00C726A4"/>
    <w:rsid w:val="00C73FC3"/>
    <w:rsid w:val="00C76BB8"/>
    <w:rsid w:val="00C83308"/>
    <w:rsid w:val="00C86D8E"/>
    <w:rsid w:val="00C94BBC"/>
    <w:rsid w:val="00C9634D"/>
    <w:rsid w:val="00CA1A2A"/>
    <w:rsid w:val="00CA246F"/>
    <w:rsid w:val="00CB2027"/>
    <w:rsid w:val="00CC0634"/>
    <w:rsid w:val="00CD6897"/>
    <w:rsid w:val="00CE1A62"/>
    <w:rsid w:val="00CE1DD2"/>
    <w:rsid w:val="00CE269C"/>
    <w:rsid w:val="00CE485F"/>
    <w:rsid w:val="00CF7786"/>
    <w:rsid w:val="00D13DF5"/>
    <w:rsid w:val="00D163A5"/>
    <w:rsid w:val="00D16CB6"/>
    <w:rsid w:val="00D2157E"/>
    <w:rsid w:val="00D22D14"/>
    <w:rsid w:val="00D2754E"/>
    <w:rsid w:val="00D30707"/>
    <w:rsid w:val="00D40A86"/>
    <w:rsid w:val="00D40EE2"/>
    <w:rsid w:val="00D43BEA"/>
    <w:rsid w:val="00D52444"/>
    <w:rsid w:val="00D565D7"/>
    <w:rsid w:val="00D57704"/>
    <w:rsid w:val="00D60FB6"/>
    <w:rsid w:val="00D63AFC"/>
    <w:rsid w:val="00D75A64"/>
    <w:rsid w:val="00D92F34"/>
    <w:rsid w:val="00D96B9E"/>
    <w:rsid w:val="00DA154A"/>
    <w:rsid w:val="00DA4CD8"/>
    <w:rsid w:val="00DB5D43"/>
    <w:rsid w:val="00DC1A01"/>
    <w:rsid w:val="00DC2F47"/>
    <w:rsid w:val="00DC3FF8"/>
    <w:rsid w:val="00DC5A50"/>
    <w:rsid w:val="00DD1488"/>
    <w:rsid w:val="00DD5ECE"/>
    <w:rsid w:val="00DE0249"/>
    <w:rsid w:val="00DE4DA6"/>
    <w:rsid w:val="00DE5A31"/>
    <w:rsid w:val="00DE645D"/>
    <w:rsid w:val="00DE6D3A"/>
    <w:rsid w:val="00DE7BCA"/>
    <w:rsid w:val="00DF05BE"/>
    <w:rsid w:val="00DF6168"/>
    <w:rsid w:val="00DF7E0B"/>
    <w:rsid w:val="00E00827"/>
    <w:rsid w:val="00E072B7"/>
    <w:rsid w:val="00E147B3"/>
    <w:rsid w:val="00E272C6"/>
    <w:rsid w:val="00E34065"/>
    <w:rsid w:val="00E41F36"/>
    <w:rsid w:val="00E447DE"/>
    <w:rsid w:val="00E5526A"/>
    <w:rsid w:val="00E61F88"/>
    <w:rsid w:val="00E62274"/>
    <w:rsid w:val="00E64D6B"/>
    <w:rsid w:val="00E71D94"/>
    <w:rsid w:val="00E75848"/>
    <w:rsid w:val="00E819A4"/>
    <w:rsid w:val="00E827F1"/>
    <w:rsid w:val="00E84ADD"/>
    <w:rsid w:val="00E87AB8"/>
    <w:rsid w:val="00E94581"/>
    <w:rsid w:val="00E9520C"/>
    <w:rsid w:val="00EA25EC"/>
    <w:rsid w:val="00EA7CA8"/>
    <w:rsid w:val="00EC66B8"/>
    <w:rsid w:val="00ED1085"/>
    <w:rsid w:val="00ED4D19"/>
    <w:rsid w:val="00ED4ED5"/>
    <w:rsid w:val="00ED6A98"/>
    <w:rsid w:val="00ED732D"/>
    <w:rsid w:val="00EE1BE7"/>
    <w:rsid w:val="00EE221F"/>
    <w:rsid w:val="00EE465D"/>
    <w:rsid w:val="00EE5877"/>
    <w:rsid w:val="00EF04BE"/>
    <w:rsid w:val="00EF30FA"/>
    <w:rsid w:val="00EF6F5E"/>
    <w:rsid w:val="00F01073"/>
    <w:rsid w:val="00F017EC"/>
    <w:rsid w:val="00F04D72"/>
    <w:rsid w:val="00F154CE"/>
    <w:rsid w:val="00F16B03"/>
    <w:rsid w:val="00F27445"/>
    <w:rsid w:val="00F31CAB"/>
    <w:rsid w:val="00F3447B"/>
    <w:rsid w:val="00F400B5"/>
    <w:rsid w:val="00F40FCA"/>
    <w:rsid w:val="00F4267E"/>
    <w:rsid w:val="00F462CA"/>
    <w:rsid w:val="00F4647D"/>
    <w:rsid w:val="00F50548"/>
    <w:rsid w:val="00F52D84"/>
    <w:rsid w:val="00F545B3"/>
    <w:rsid w:val="00F5513E"/>
    <w:rsid w:val="00F57F69"/>
    <w:rsid w:val="00F64013"/>
    <w:rsid w:val="00F6682B"/>
    <w:rsid w:val="00F726FC"/>
    <w:rsid w:val="00F741C0"/>
    <w:rsid w:val="00F81F89"/>
    <w:rsid w:val="00FA4422"/>
    <w:rsid w:val="00FA5922"/>
    <w:rsid w:val="00FB6FE6"/>
    <w:rsid w:val="00FC110D"/>
    <w:rsid w:val="00FC198C"/>
    <w:rsid w:val="00FC34FA"/>
    <w:rsid w:val="00FC70B8"/>
    <w:rsid w:val="00FC756D"/>
    <w:rsid w:val="00FD0AF4"/>
    <w:rsid w:val="00FE032F"/>
    <w:rsid w:val="00FF0D17"/>
    <w:rsid w:val="00FF4097"/>
    <w:rsid w:val="00FF580C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B1CEAA"/>
  <w15:chartTrackingRefBased/>
  <w15:docId w15:val="{B5BA201E-3239-49A8-8658-73737531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7AB8"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643AE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8">
    <w:name w:val="heading 8"/>
    <w:basedOn w:val="Normal"/>
    <w:next w:val="Normal"/>
    <w:qFormat/>
    <w:rsid w:val="00941BBF"/>
    <w:pPr>
      <w:keepNext/>
      <w:jc w:val="center"/>
      <w:outlineLvl w:val="7"/>
    </w:pPr>
    <w:rPr>
      <w:rFonts w:ascii="Verdana" w:hAnsi="Verdana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1BDD"/>
    <w:pPr>
      <w:tabs>
        <w:tab w:val="center" w:pos="4419"/>
        <w:tab w:val="right" w:pos="8838"/>
      </w:tabs>
    </w:pPr>
    <w:rPr>
      <w:lang w:val="x-none" w:eastAsia="x-none"/>
    </w:rPr>
  </w:style>
  <w:style w:type="paragraph" w:styleId="Piedepgina">
    <w:name w:val="footer"/>
    <w:basedOn w:val="Normal"/>
    <w:rsid w:val="00761BDD"/>
    <w:pPr>
      <w:tabs>
        <w:tab w:val="center" w:pos="4419"/>
        <w:tab w:val="right" w:pos="8838"/>
      </w:tabs>
    </w:pPr>
  </w:style>
  <w:style w:type="paragraph" w:styleId="Saludo">
    <w:name w:val="Salutation"/>
    <w:basedOn w:val="Normal"/>
    <w:next w:val="Normal"/>
    <w:rsid w:val="00941BBF"/>
    <w:rPr>
      <w:sz w:val="20"/>
      <w:szCs w:val="20"/>
      <w:lang w:val="es-ES_tradnl"/>
    </w:rPr>
  </w:style>
  <w:style w:type="paragraph" w:styleId="Textodeglobo">
    <w:name w:val="Balloon Text"/>
    <w:basedOn w:val="Normal"/>
    <w:semiHidden/>
    <w:rsid w:val="001628D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B7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7F39B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medio1-nfasis4">
    <w:name w:val="Medium Shading 1 Accent 4"/>
    <w:basedOn w:val="Tablanormal"/>
    <w:uiPriority w:val="63"/>
    <w:rsid w:val="007F39B9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moderna">
    <w:name w:val="Table Contemporary"/>
    <w:basedOn w:val="Tablanormal"/>
    <w:rsid w:val="007F39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columnas5">
    <w:name w:val="Table Columns 5"/>
    <w:basedOn w:val="Tablanormal"/>
    <w:rsid w:val="007F01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Ttulo4Car">
    <w:name w:val="Título 4 Car"/>
    <w:link w:val="Ttulo4"/>
    <w:rsid w:val="00643AE9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extonotaalfinal">
    <w:name w:val="endnote text"/>
    <w:basedOn w:val="Normal"/>
    <w:link w:val="TextonotaalfinalCar"/>
    <w:rsid w:val="00643AE9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rsid w:val="00643AE9"/>
    <w:rPr>
      <w:lang w:eastAsia="es-ES"/>
    </w:rPr>
  </w:style>
  <w:style w:type="character" w:customStyle="1" w:styleId="EncabezadoCar">
    <w:name w:val="Encabezado Car"/>
    <w:link w:val="Encabezado"/>
    <w:uiPriority w:val="99"/>
    <w:rsid w:val="003A37D5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35325"/>
    <w:pPr>
      <w:spacing w:after="160" w:line="276" w:lineRule="auto"/>
      <w:ind w:left="720"/>
      <w:contextualSpacing/>
    </w:pPr>
    <w:rPr>
      <w:rFonts w:ascii="Calibri" w:hAnsi="Calibri"/>
      <w:sz w:val="21"/>
      <w:szCs w:val="21"/>
      <w:lang w:val="es-CO" w:eastAsia="es-CO"/>
    </w:rPr>
  </w:style>
  <w:style w:type="table" w:customStyle="1" w:styleId="TableNormal">
    <w:name w:val="Table Normal"/>
    <w:uiPriority w:val="2"/>
    <w:semiHidden/>
    <w:unhideWhenUsed/>
    <w:qFormat/>
    <w:rsid w:val="00F154CE"/>
    <w:pPr>
      <w:widowControl w:val="0"/>
    </w:pPr>
    <w:rPr>
      <w:rFonts w:ascii="Calibri" w:eastAsia="Calibri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777CA7"/>
    <w:rPr>
      <w:rFonts w:ascii="Arial" w:hAnsi="Arial"/>
      <w:sz w:val="24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rlos%20Duran\Application%20Data\Microsoft\Plantillas\G&amp;T\Form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</Template>
  <TotalTime>103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Bogotá, 11 de febrero de 2004</vt:lpstr>
    </vt:vector>
  </TitlesOfParts>
  <Company>G&amp;T Geosynthetics &amp; Technology S.A.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Bogotá, 11 de febrero de 2004</dc:title>
  <dc:subject/>
  <dc:creator>COORD. SGI</dc:creator>
  <cp:keywords/>
  <cp:lastModifiedBy>Carolina</cp:lastModifiedBy>
  <cp:revision>52</cp:revision>
  <cp:lastPrinted>2018-11-05T13:46:00Z</cp:lastPrinted>
  <dcterms:created xsi:type="dcterms:W3CDTF">2018-05-11T15:40:00Z</dcterms:created>
  <dcterms:modified xsi:type="dcterms:W3CDTF">2022-03-31T14:38:00Z</dcterms:modified>
</cp:coreProperties>
</file>